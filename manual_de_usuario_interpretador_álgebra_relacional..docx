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ombre del currículo"/>
        <w:tag w:val="Nombre del currículo"/>
        <w:id w:val="-924265653"/>
        <w:placeholder>
          <w:docPart w:val="68F96260ABC84D369FD67C67E866B007"/>
        </w:placeholder>
        <w:docPartList>
          <w:docPartGallery w:val="Quick Parts"/>
          <w:docPartCategory w:val=" Nombre del currículo"/>
        </w:docPartList>
      </w:sdtPr>
      <w:sdtEndPr/>
      <w:sdtContent>
        <w:p w:rsidR="001905CC" w:rsidRDefault="007E18FE"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id w:val="1404875842"/>
              <w:placeholder>
                <w:docPart w:val="6887360FA8C748D7A651918F77C69606"/>
              </w:placeholder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FD4931" w:rsidRPr="00FD4931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</w:rPr>
                <w:t>Instituto Tecnológico de Costa Rica</w:t>
              </w:r>
            </w:sdtContent>
          </w:sdt>
          <w:r w:rsidR="00332766">
            <w:rPr>
              <w:lang w:val="es-ES"/>
            </w:rPr>
            <w:t xml:space="preserve"> </w:t>
          </w:r>
        </w:p>
        <w:p w:rsidR="001905CC" w:rsidRDefault="007E18FE">
          <w:pPr>
            <w:pStyle w:val="Nombre"/>
          </w:pPr>
          <w:sdt>
            <w:sdtPr>
              <w:rPr>
                <w:rFonts w:ascii="Arial" w:eastAsia="Times New Roman" w:hAnsi="Arial" w:cs="Arial"/>
                <w:bCs/>
                <w:color w:val="000000"/>
              </w:rPr>
              <w:alias w:val="Autor"/>
              <w:tag w:val=""/>
              <w:id w:val="1823003119"/>
              <w:placeholder>
                <w:docPart w:val="537013AD6D504B78AA1E611CA890730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D4931" w:rsidRPr="00FD4931">
                <w:rPr>
                  <w:rFonts w:ascii="Arial" w:eastAsia="Times New Roman" w:hAnsi="Arial" w:cs="Arial"/>
                  <w:bCs/>
                  <w:color w:val="000000"/>
                </w:rPr>
                <w:t>Base de Datos I</w:t>
              </w:r>
            </w:sdtContent>
          </w:sdt>
        </w:p>
        <w:p w:rsidR="00FD4931" w:rsidRDefault="00FD4931" w:rsidP="00FD4931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  <w:t>Grupo 01</w:t>
          </w:r>
        </w:p>
        <w:p w:rsidR="001905CC" w:rsidRDefault="001905CC">
          <w:pPr>
            <w:pStyle w:val="Nombre"/>
          </w:pPr>
        </w:p>
        <w:p w:rsidR="00FD4931" w:rsidRDefault="00FD4931">
          <w:pPr>
            <w:pStyle w:val="Nombre"/>
          </w:pPr>
        </w:p>
        <w:p w:rsidR="00FD4931" w:rsidRDefault="00FD4931">
          <w:pPr>
            <w:pStyle w:val="Nombre"/>
          </w:pPr>
        </w:p>
        <w:sdt>
          <w:sdtP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  <w:alias w:val="Dirección de correo electrónico"/>
            <w:tag w:val=""/>
            <w:id w:val="527535243"/>
            <w:placeholder>
              <w:docPart w:val="F7FA8E6067BC4B8E8C7146FE3B631234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1905CC" w:rsidRDefault="00FD4931">
              <w:pPr>
                <w:pStyle w:val="Direccindelremitente"/>
              </w:pPr>
              <w:r w:rsidRPr="00FD4931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</w:rPr>
                <w:t>Proyecto programado #1</w:t>
              </w:r>
            </w:p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  <w:alias w:val="Dirección"/>
            <w:tag w:val=""/>
            <w:id w:val="539556739"/>
            <w:placeholder>
              <w:docPart w:val="506467B2535A46ABAFCD7BBB4867DE7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1905CC" w:rsidRDefault="00FD4931">
              <w:pPr>
                <w:pStyle w:val="Direccindelremitente"/>
              </w:pPr>
              <w:r w:rsidRPr="00FD4931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</w:rPr>
                <w:t>Interpretador Algebra Relacional</w:t>
              </w:r>
            </w:p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</w:rPr>
            <w:id w:val="1753779621"/>
            <w:placeholder>
              <w:docPart w:val="8161306EAED648D4B60F2C5D3302FDE7"/>
            </w:placeholder>
            <w:text/>
          </w:sdtPr>
          <w:sdtEndPr/>
          <w:sdtContent>
            <w:p w:rsidR="001905CC" w:rsidRDefault="00FD4931">
              <w:pPr>
                <w:pStyle w:val="Direccindelremitente"/>
              </w:pPr>
              <w:r w:rsidRPr="00FD4931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</w:rPr>
                <w:t>Profesor: William Mata Rodríguez</w:t>
              </w:r>
            </w:p>
          </w:sdtContent>
        </w:sdt>
        <w:p w:rsidR="001905CC" w:rsidRDefault="007E18FE"/>
      </w:sdtContent>
    </w:sdt>
    <w:p w:rsidR="001905CC" w:rsidRDefault="001905CC">
      <w:pPr>
        <w:pStyle w:val="Encabezadodeseccin"/>
      </w:pPr>
    </w:p>
    <w:p w:rsidR="00FD4931" w:rsidRPr="00FD4931" w:rsidRDefault="00FD4931" w:rsidP="00FD4931"/>
    <w:p w:rsidR="001905CC" w:rsidRDefault="00FD4931" w:rsidP="00FD4931">
      <w:r w:rsidRPr="00FD4931">
        <w:rPr>
          <w:rFonts w:ascii="Arial" w:eastAsia="Times New Roman" w:hAnsi="Arial" w:cs="Arial"/>
          <w:b/>
          <w:bCs/>
          <w:color w:val="000000"/>
          <w:sz w:val="28"/>
          <w:szCs w:val="28"/>
        </w:rPr>
        <w:t>Estudiantes:</w:t>
      </w:r>
    </w:p>
    <w:p w:rsidR="001905CC" w:rsidRPr="00FD4931" w:rsidRDefault="00FD4931" w:rsidP="00FD4931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Kristin Alvarado González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8A7D70">
        <w:rPr>
          <w:rFonts w:ascii="Arial" w:eastAsia="Times New Roman" w:hAnsi="Arial" w:cs="Arial"/>
          <w:b/>
          <w:bCs/>
          <w:color w:val="000000"/>
          <w:sz w:val="28"/>
          <w:szCs w:val="28"/>
        </w:rPr>
        <w:t>2015096407</w:t>
      </w:r>
    </w:p>
    <w:p w:rsidR="001905CC" w:rsidRDefault="00FD4931" w:rsidP="00FD4931">
      <w:pPr>
        <w:pStyle w:val="Fechadesubseccin"/>
        <w:spacing w:after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Gerardo Monge Corella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  <w:t xml:space="preserve">2015145533 </w:t>
      </w:r>
    </w:p>
    <w:p w:rsidR="00FD4931" w:rsidRDefault="00FD4931" w:rsidP="00FD4931">
      <w:pPr>
        <w:pStyle w:val="Fechadesubseccin"/>
        <w:spacing w:after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D4931" w:rsidRDefault="00FD4931" w:rsidP="00FD4931">
      <w:pPr>
        <w:pStyle w:val="Fechadesubseccin"/>
        <w:spacing w:after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FD4931" w:rsidRPr="00FD4931" w:rsidRDefault="00FD4931" w:rsidP="00FD4931">
      <w:pPr>
        <w:pStyle w:val="Fechadesubseccin"/>
        <w:spacing w:after="0"/>
        <w:rPr>
          <w:b/>
          <w:bCs/>
          <w:i/>
          <w:iCs/>
        </w:rPr>
      </w:pPr>
    </w:p>
    <w:p w:rsidR="001905CC" w:rsidRDefault="00FD4931" w:rsidP="00FD4931">
      <w:pPr>
        <w:spacing w:after="0"/>
      </w:pPr>
      <w:r w:rsidRPr="00FD4931">
        <w:rPr>
          <w:rFonts w:ascii="Arial" w:eastAsia="Times New Roman" w:hAnsi="Arial" w:cs="Arial"/>
          <w:b/>
          <w:bCs/>
          <w:color w:val="000000"/>
          <w:sz w:val="28"/>
          <w:szCs w:val="28"/>
        </w:rPr>
        <w:t>II Semestre 2017</w:t>
      </w:r>
    </w:p>
    <w:p w:rsidR="00FD4931" w:rsidRDefault="00FD4931">
      <w:pPr>
        <w:spacing w:after="200" w:line="276" w:lineRule="auto"/>
      </w:pPr>
      <w:r>
        <w:br w:type="page"/>
      </w:r>
    </w:p>
    <w:p w:rsidR="004D5324" w:rsidRDefault="004D5324" w:rsidP="004D5324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Inicio Sesión:</w:t>
      </w: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0556C3B" wp14:editId="3825C2A4">
            <wp:simplePos x="0" y="0"/>
            <wp:positionH relativeFrom="column">
              <wp:posOffset>316865</wp:posOffset>
            </wp:positionH>
            <wp:positionV relativeFrom="paragraph">
              <wp:posOffset>66675</wp:posOffset>
            </wp:positionV>
            <wp:extent cx="5305425" cy="3438525"/>
            <wp:effectExtent l="0" t="0" r="9525" b="9525"/>
            <wp:wrapSquare wrapText="bothSides"/>
            <wp:docPr id="2" name="Imagen 2" descr="C:\Users\Kristin\Dropbox\Capturas de pantalla\Captura de pantalla 2017-10-11 00.1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\Dropbox\Capturas de pantalla\Captura de pantalla 2017-10-11 00.17.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ventana se inicia sesión con los usuarios registrados para el proyecto, usuario puede ser </w:t>
      </w:r>
      <w:r w:rsidRPr="004D5324">
        <w:rPr>
          <w:rFonts w:ascii="Arial" w:hAnsi="Arial" w:cs="Arial"/>
          <w:sz w:val="24"/>
        </w:rPr>
        <w:t>dbaproy1</w:t>
      </w:r>
      <w:r>
        <w:rPr>
          <w:rFonts w:ascii="Arial" w:hAnsi="Arial" w:cs="Arial"/>
          <w:sz w:val="24"/>
        </w:rPr>
        <w:t xml:space="preserve"> o usproy1 dependiendo de los permisos que se deseen, para poder iniciar sesión, debe poner un usuario y contraseña correctos y hacer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de ingresar, si los datos son correctos se podrá ingresar al sistema y aparecerá la ventana principal.</w:t>
      </w: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menú de la ventana se puede acceder a la ventana del Acerca de la aplicación o limpiar las casillas, lo que va a limpiar las casillas de usuario y contraseña.</w:t>
      </w: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equis en la esquina superior derecha cerrará el programa por completo.</w:t>
      </w:r>
    </w:p>
    <w:p w:rsidR="004D5324" w:rsidRDefault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D5324" w:rsidRDefault="004D5324" w:rsidP="004D5324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Ventana Principal</w:t>
      </w: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12665E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4D76362A" wp14:editId="4B08D3E1">
            <wp:simplePos x="0" y="0"/>
            <wp:positionH relativeFrom="column">
              <wp:posOffset>2540</wp:posOffset>
            </wp:positionH>
            <wp:positionV relativeFrom="paragraph">
              <wp:posOffset>171450</wp:posOffset>
            </wp:positionV>
            <wp:extent cx="4933950" cy="4543425"/>
            <wp:effectExtent l="0" t="0" r="0" b="9525"/>
            <wp:wrapSquare wrapText="bothSides"/>
            <wp:docPr id="3" name="Imagen 3" descr="C:\Users\Kristin\Dropbox\Capturas de pantalla\Captura de pantalla 2017-10-11 00.1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n\Dropbox\Capturas de pantalla\Captura de pantalla 2017-10-11 00.16.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5C19AE" w:rsidRDefault="005C19AE" w:rsidP="00950997">
      <w:pPr>
        <w:spacing w:after="200" w:line="276" w:lineRule="auto"/>
        <w:rPr>
          <w:rFonts w:ascii="Arial" w:hAnsi="Arial" w:cs="Arial"/>
          <w:sz w:val="24"/>
        </w:rPr>
      </w:pPr>
    </w:p>
    <w:p w:rsidR="005C19AE" w:rsidRDefault="005C19AE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ventana se pueden hacer las operaciones, de:</w:t>
      </w:r>
    </w:p>
    <w:p w:rsid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  <w:sectPr w:rsidR="00950997" w:rsidSect="002E07F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/>
          <w:pgMar w:top="1530" w:right="1418" w:bottom="1440" w:left="1751" w:header="709" w:footer="709" w:gutter="0"/>
          <w:cols w:space="720"/>
          <w:titlePg/>
          <w:docGrid w:linePitch="360"/>
        </w:sectPr>
      </w:pP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lastRenderedPageBreak/>
        <w:t>Selección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Proyección generalizada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Unión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Diferencia de conjuntos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Producto cartesiano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Intersección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División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lastRenderedPageBreak/>
        <w:t>Renombrar un relación y sus atributos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Concatenación (</w:t>
      </w:r>
      <w:proofErr w:type="spellStart"/>
      <w:r w:rsidRPr="00950997">
        <w:rPr>
          <w:rFonts w:ascii="Arial" w:hAnsi="Arial" w:cs="Arial"/>
          <w:sz w:val="24"/>
        </w:rPr>
        <w:t>join</w:t>
      </w:r>
      <w:proofErr w:type="spellEnd"/>
      <w:r w:rsidRPr="00950997">
        <w:rPr>
          <w:rFonts w:ascii="Arial" w:hAnsi="Arial" w:cs="Arial"/>
          <w:sz w:val="24"/>
        </w:rPr>
        <w:t>)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 xml:space="preserve">Concatenación natural (natural </w:t>
      </w:r>
      <w:proofErr w:type="spellStart"/>
      <w:r w:rsidRPr="00950997">
        <w:rPr>
          <w:rFonts w:ascii="Arial" w:hAnsi="Arial" w:cs="Arial"/>
          <w:sz w:val="24"/>
        </w:rPr>
        <w:t>join</w:t>
      </w:r>
      <w:proofErr w:type="spellEnd"/>
      <w:r w:rsidRPr="00950997">
        <w:rPr>
          <w:rFonts w:ascii="Arial" w:hAnsi="Arial" w:cs="Arial"/>
          <w:sz w:val="24"/>
        </w:rPr>
        <w:t>)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Agregación</w:t>
      </w:r>
    </w:p>
    <w:p w:rsidR="00950997" w:rsidRPr="00950997" w:rsidRDefault="00950997" w:rsidP="00950997">
      <w:pPr>
        <w:pStyle w:val="Prrafodelista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</w:rPr>
      </w:pPr>
      <w:r w:rsidRPr="00950997">
        <w:rPr>
          <w:rFonts w:ascii="Arial" w:hAnsi="Arial" w:cs="Arial"/>
          <w:sz w:val="24"/>
        </w:rPr>
        <w:t>Agrupación</w:t>
      </w: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  <w:sectPr w:rsidR="00950997" w:rsidSect="00950997">
          <w:type w:val="continuous"/>
          <w:pgSz w:w="11907" w:h="16839"/>
          <w:pgMar w:top="1530" w:right="1418" w:bottom="1440" w:left="1751" w:header="709" w:footer="709" w:gutter="0"/>
          <w:cols w:num="2" w:space="720"/>
          <w:titlePg/>
          <w:docGrid w:linePitch="360"/>
        </w:sect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AC29AB" w:rsidRDefault="0095099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C29AB" w:rsidRDefault="00AC29AB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Dependiendo la operación </w:t>
      </w:r>
      <w:r w:rsidR="00AC29AB">
        <w:rPr>
          <w:rFonts w:ascii="Arial" w:hAnsi="Arial" w:cs="Arial"/>
          <w:sz w:val="24"/>
        </w:rPr>
        <w:t>que se elija,</w:t>
      </w:r>
      <w:r>
        <w:rPr>
          <w:rFonts w:ascii="Arial" w:hAnsi="Arial" w:cs="Arial"/>
          <w:sz w:val="24"/>
        </w:rPr>
        <w:t xml:space="preserve"> se deben llenar las casillas Tabla 1, Tabla 2, Predicado y si desea crear un tabal resultante debe seleccionar la casilla y ponerle nombre a esta nueva tabla.</w:t>
      </w:r>
    </w:p>
    <w:p w:rsidR="00AC29AB" w:rsidRDefault="00AC29AB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el usuario desea visualizar el resultado de esta </w:t>
      </w:r>
      <w:r w:rsidR="00AE5E4E">
        <w:rPr>
          <w:rFonts w:ascii="Arial" w:hAnsi="Arial" w:cs="Arial"/>
          <w:sz w:val="24"/>
        </w:rPr>
        <w:t xml:space="preserve">operación, debe hacer </w:t>
      </w:r>
      <w:proofErr w:type="spellStart"/>
      <w:r w:rsidR="00AE5E4E">
        <w:rPr>
          <w:rFonts w:ascii="Arial" w:hAnsi="Arial" w:cs="Arial"/>
          <w:sz w:val="24"/>
        </w:rPr>
        <w:t>click</w:t>
      </w:r>
      <w:proofErr w:type="spellEnd"/>
      <w:r w:rsidR="00AE5E4E">
        <w:rPr>
          <w:rFonts w:ascii="Arial" w:hAnsi="Arial" w:cs="Arial"/>
          <w:sz w:val="24"/>
        </w:rPr>
        <w:t xml:space="preserve"> en Resultado, si quiere visualizar todas las tablas, debe hacer </w:t>
      </w:r>
      <w:proofErr w:type="spellStart"/>
      <w:r w:rsidR="00AE5E4E">
        <w:rPr>
          <w:rFonts w:ascii="Arial" w:hAnsi="Arial" w:cs="Arial"/>
          <w:sz w:val="24"/>
        </w:rPr>
        <w:t>click</w:t>
      </w:r>
      <w:proofErr w:type="spellEnd"/>
      <w:r w:rsidR="00AE5E4E">
        <w:rPr>
          <w:rFonts w:ascii="Arial" w:hAnsi="Arial" w:cs="Arial"/>
          <w:sz w:val="24"/>
        </w:rPr>
        <w:t xml:space="preserve"> en Mostar Tablas.</w:t>
      </w:r>
    </w:p>
    <w:p w:rsidR="00AE5E4E" w:rsidRDefault="00AE5E4E" w:rsidP="00950997">
      <w:pPr>
        <w:spacing w:after="200" w:line="276" w:lineRule="auto"/>
        <w:rPr>
          <w:rFonts w:ascii="Arial" w:hAnsi="Arial" w:cs="Arial"/>
          <w:sz w:val="24"/>
        </w:rPr>
      </w:pPr>
    </w:p>
    <w:p w:rsidR="00AE5E4E" w:rsidRDefault="00AE5E4E" w:rsidP="00950997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el usuario desea cerrar sesión en el programa debe hacer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Cerrar Sesión en la esquina superior derecha.</w:t>
      </w:r>
    </w:p>
    <w:p w:rsidR="00AE5E4E" w:rsidRDefault="00AE5E4E" w:rsidP="00950997">
      <w:pPr>
        <w:spacing w:after="200" w:line="276" w:lineRule="auto"/>
        <w:rPr>
          <w:rFonts w:ascii="Arial" w:hAnsi="Arial" w:cs="Arial"/>
          <w:sz w:val="24"/>
        </w:rPr>
      </w:pPr>
    </w:p>
    <w:p w:rsidR="00AE5E4E" w:rsidRDefault="00AE5E4E" w:rsidP="00AE5E4E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menú de la ventana se puede acceder a la ventana del Acerca de la aplicación o limpiar las casillas, lo que va a limpiar </w:t>
      </w:r>
      <w:r w:rsidR="00634872">
        <w:rPr>
          <w:rFonts w:ascii="Arial" w:hAnsi="Arial" w:cs="Arial"/>
          <w:sz w:val="24"/>
        </w:rPr>
        <w:t>todas las casillas de los datos</w:t>
      </w:r>
      <w:r>
        <w:rPr>
          <w:rFonts w:ascii="Arial" w:hAnsi="Arial" w:cs="Arial"/>
          <w:sz w:val="24"/>
        </w:rPr>
        <w:t>.</w:t>
      </w:r>
    </w:p>
    <w:p w:rsidR="009D6DF2" w:rsidRDefault="009D6DF2" w:rsidP="00AE5E4E">
      <w:pPr>
        <w:spacing w:after="200" w:line="276" w:lineRule="auto"/>
        <w:rPr>
          <w:rFonts w:ascii="Arial" w:hAnsi="Arial" w:cs="Arial"/>
          <w:sz w:val="24"/>
        </w:rPr>
      </w:pPr>
    </w:p>
    <w:p w:rsidR="009D6DF2" w:rsidRDefault="00463A4E" w:rsidP="00463A4E">
      <w:pPr>
        <w:pStyle w:val="Prrafodelista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</w:t>
      </w:r>
    </w:p>
    <w:p w:rsidR="00463A4E" w:rsidRDefault="00463A4E" w:rsidP="00463A4E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0E0CAB23" wp14:editId="170E1C22">
            <wp:simplePos x="0" y="0"/>
            <wp:positionH relativeFrom="column">
              <wp:posOffset>2540</wp:posOffset>
            </wp:positionH>
            <wp:positionV relativeFrom="paragraph">
              <wp:posOffset>52705</wp:posOffset>
            </wp:positionV>
            <wp:extent cx="5181600" cy="4248150"/>
            <wp:effectExtent l="0" t="0" r="0" b="0"/>
            <wp:wrapSquare wrapText="bothSides"/>
            <wp:docPr id="4" name="Imagen 4" descr="C:\Users\Kristin\Dropbox\Capturas de pantalla\Captura de pantalla 2017-10-11 00.1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\Dropbox\Capturas de pantalla\Captura de pantalla 2017-10-11 00.16.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A4E" w:rsidRPr="00463A4E" w:rsidRDefault="00463A4E" w:rsidP="00463A4E">
      <w:pPr>
        <w:spacing w:after="200" w:line="276" w:lineRule="auto"/>
        <w:rPr>
          <w:rFonts w:ascii="Arial" w:hAnsi="Arial" w:cs="Arial"/>
          <w:sz w:val="24"/>
        </w:rPr>
      </w:pPr>
    </w:p>
    <w:p w:rsidR="00AE5E4E" w:rsidRPr="00950997" w:rsidRDefault="00AE5E4E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950997" w:rsidRPr="00950997" w:rsidRDefault="00950997" w:rsidP="00950997">
      <w:pPr>
        <w:spacing w:after="200" w:line="276" w:lineRule="auto"/>
        <w:rPr>
          <w:rFonts w:ascii="Arial" w:hAnsi="Arial" w:cs="Arial"/>
          <w:sz w:val="24"/>
        </w:rPr>
      </w:pPr>
    </w:p>
    <w:p w:rsidR="004D5324" w:rsidRP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</w:p>
    <w:p w:rsidR="004D5324" w:rsidRDefault="004D5324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r>
        <w:rPr>
          <w:rFonts w:ascii="Arial" w:hAnsi="Arial" w:cs="Arial"/>
          <w:sz w:val="24"/>
        </w:rPr>
        <w:lastRenderedPageBreak/>
        <w:t>esta ventana se muestra tanto la expresión en SQL como la expresión en algebra relacional; también se muestra la tabla como resultado de la operación seleccionada.</w:t>
      </w: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</w:p>
    <w:p w:rsidR="00463A4E" w:rsidRDefault="00463A4E" w:rsidP="004D5324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esta ventana sin cerrar todo el programa, solo se debe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menú, en Opciones y ahí en regresar, esto cerrara esta ventana pero no el programa.</w:t>
      </w:r>
    </w:p>
    <w:p w:rsidR="006D5756" w:rsidRDefault="006D5756" w:rsidP="004D5324">
      <w:pPr>
        <w:spacing w:after="200" w:line="276" w:lineRule="auto"/>
        <w:rPr>
          <w:rFonts w:ascii="Arial" w:hAnsi="Arial" w:cs="Arial"/>
          <w:sz w:val="24"/>
        </w:rPr>
      </w:pPr>
    </w:p>
    <w:p w:rsidR="006D5756" w:rsidRDefault="006D5756" w:rsidP="006D5756">
      <w:pPr>
        <w:pStyle w:val="Prrafodelista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 wp14:anchorId="32E042F2" wp14:editId="60750A57">
            <wp:simplePos x="0" y="0"/>
            <wp:positionH relativeFrom="column">
              <wp:posOffset>-178435</wp:posOffset>
            </wp:positionH>
            <wp:positionV relativeFrom="paragraph">
              <wp:posOffset>432435</wp:posOffset>
            </wp:positionV>
            <wp:extent cx="5548630" cy="4576445"/>
            <wp:effectExtent l="0" t="0" r="0" b="0"/>
            <wp:wrapSquare wrapText="bothSides"/>
            <wp:docPr id="5" name="Imagen 5" descr="C:\Users\Kristin\Dropbox\Capturas de pantalla\Captura de pantalla 2017-10-11 01.0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\Dropbox\Capturas de pantalla\Captura de pantalla 2017-10-11 01.09.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Tablas</w:t>
      </w: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ventana muestra todas las tablas de la base de datos.</w:t>
      </w:r>
    </w:p>
    <w:p w:rsidR="00634872" w:rsidRDefault="00634872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563BD8B5" wp14:editId="50F573FD">
            <wp:simplePos x="0" y="0"/>
            <wp:positionH relativeFrom="column">
              <wp:posOffset>221615</wp:posOffset>
            </wp:positionH>
            <wp:positionV relativeFrom="paragraph">
              <wp:posOffset>-285750</wp:posOffset>
            </wp:positionV>
            <wp:extent cx="5548630" cy="4645660"/>
            <wp:effectExtent l="0" t="0" r="0" b="2540"/>
            <wp:wrapSquare wrapText="bothSides"/>
            <wp:docPr id="6" name="Imagen 6" descr="C:\Users\Kristin\Dropbox\Capturas de pantalla\Captura de pantalla 2017-10-11 01.0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\Dropbox\Capturas de pantalla\Captura de pantalla 2017-10-11 01.09.5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menú de esta ventana puede abrir </w:t>
      </w:r>
      <w:proofErr w:type="spellStart"/>
      <w:r>
        <w:rPr>
          <w:rFonts w:ascii="Arial" w:hAnsi="Arial" w:cs="Arial"/>
          <w:sz w:val="24"/>
        </w:rPr>
        <w:t>el</w:t>
      </w:r>
      <w:proofErr w:type="spellEnd"/>
      <w:r>
        <w:rPr>
          <w:rFonts w:ascii="Arial" w:hAnsi="Arial" w:cs="Arial"/>
          <w:sz w:val="24"/>
        </w:rPr>
        <w:t xml:space="preserve"> Acerca de la aplicación y Regresar a la ventana principal, eso cierra la ventana actual sin cerrar la aplicación.</w:t>
      </w:r>
    </w:p>
    <w:p w:rsidR="00F42E81" w:rsidRDefault="00F42E81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34872" w:rsidRDefault="00634872" w:rsidP="00634872">
      <w:pPr>
        <w:spacing w:after="200" w:line="276" w:lineRule="auto"/>
        <w:rPr>
          <w:rFonts w:ascii="Arial" w:hAnsi="Arial" w:cs="Arial"/>
          <w:sz w:val="24"/>
        </w:rPr>
      </w:pPr>
    </w:p>
    <w:p w:rsidR="006D5756" w:rsidRDefault="00F42E81" w:rsidP="00F42E81">
      <w:pPr>
        <w:pStyle w:val="Prrafodelista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3360" behindDoc="0" locked="0" layoutInCell="1" allowOverlap="1" wp14:anchorId="63541605" wp14:editId="2BDDA60B">
            <wp:simplePos x="0" y="0"/>
            <wp:positionH relativeFrom="column">
              <wp:posOffset>631190</wp:posOffset>
            </wp:positionH>
            <wp:positionV relativeFrom="paragraph">
              <wp:posOffset>328930</wp:posOffset>
            </wp:positionV>
            <wp:extent cx="3962400" cy="4362450"/>
            <wp:effectExtent l="0" t="0" r="0" b="0"/>
            <wp:wrapSquare wrapText="bothSides"/>
            <wp:docPr id="7" name="Imagen 7" descr="C:\Users\Kristin\Dropbox\Capturas de pantalla\Captura de pantalla 2017-10-11 00.1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n\Dropbox\Capturas de pantalla\Captura de pantalla 2017-10-11 00.17.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Acerca de</w:t>
      </w: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ventana muestra la información de la aplicación: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r w:rsidRPr="00F42E81">
        <w:rPr>
          <w:rFonts w:ascii="Arial" w:hAnsi="Arial" w:cs="Arial"/>
          <w:sz w:val="24"/>
        </w:rPr>
        <w:t>Nombre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r w:rsidRPr="00F42E81">
        <w:rPr>
          <w:rFonts w:ascii="Arial" w:hAnsi="Arial" w:cs="Arial"/>
          <w:sz w:val="24"/>
        </w:rPr>
        <w:t>Versión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r w:rsidRPr="00F42E81">
        <w:rPr>
          <w:rFonts w:ascii="Arial" w:hAnsi="Arial" w:cs="Arial"/>
          <w:sz w:val="24"/>
        </w:rPr>
        <w:t>Fecha de creación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r w:rsidRPr="00F42E81">
        <w:rPr>
          <w:rFonts w:ascii="Arial" w:hAnsi="Arial" w:cs="Arial"/>
          <w:sz w:val="24"/>
        </w:rPr>
        <w:t>Autores</w:t>
      </w:r>
    </w:p>
    <w:p w:rsidR="00F42E81" w:rsidRPr="00F42E81" w:rsidRDefault="00F42E81" w:rsidP="00F42E81">
      <w:pPr>
        <w:pStyle w:val="Prrafodelista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</w:rPr>
      </w:pPr>
      <w:proofErr w:type="spellStart"/>
      <w:r w:rsidRPr="00F42E81">
        <w:rPr>
          <w:rFonts w:ascii="Arial" w:hAnsi="Arial" w:cs="Arial"/>
          <w:sz w:val="24"/>
        </w:rPr>
        <w:t>Que</w:t>
      </w:r>
      <w:proofErr w:type="spellEnd"/>
      <w:r w:rsidRPr="00F42E81">
        <w:rPr>
          <w:rFonts w:ascii="Arial" w:hAnsi="Arial" w:cs="Arial"/>
          <w:sz w:val="24"/>
        </w:rPr>
        <w:t xml:space="preserve"> tipo de base de datos utiliza.</w:t>
      </w:r>
    </w:p>
    <w:p w:rsid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</w:p>
    <w:p w:rsidR="00F42E81" w:rsidRP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cerrar la ventana sin cerrar la aplicación se debe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de Regresar en el menú de la ventana.</w:t>
      </w:r>
    </w:p>
    <w:p w:rsidR="00F42E81" w:rsidRPr="00F42E81" w:rsidRDefault="00F42E81" w:rsidP="00F42E81">
      <w:pPr>
        <w:spacing w:after="200"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6D5756" w:rsidRPr="006D5756" w:rsidRDefault="006D5756" w:rsidP="006D5756">
      <w:pPr>
        <w:spacing w:after="200" w:line="276" w:lineRule="auto"/>
        <w:rPr>
          <w:rFonts w:ascii="Arial" w:hAnsi="Arial" w:cs="Arial"/>
          <w:sz w:val="24"/>
        </w:rPr>
      </w:pPr>
    </w:p>
    <w:sectPr w:rsidR="006D5756" w:rsidRPr="006D5756" w:rsidSect="00950997">
      <w:type w:val="continuous"/>
      <w:pgSz w:w="11907" w:h="16839"/>
      <w:pgMar w:top="1530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8FE" w:rsidRDefault="007E18FE">
      <w:pPr>
        <w:spacing w:after="0" w:line="240" w:lineRule="auto"/>
      </w:pPr>
      <w:r>
        <w:separator/>
      </w:r>
    </w:p>
  </w:endnote>
  <w:endnote w:type="continuationSeparator" w:id="0">
    <w:p w:rsidR="007E18FE" w:rsidRDefault="007E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5CC" w:rsidRDefault="0033276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DA516E3" wp14:editId="116BBD8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 w:rsidP="002E07F7">
                          <w:pPr>
                            <w:ind w:left="720"/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0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" fillcolor="#04617b [3215]" stroked="f" strokeweight="2pt">
              <v:path arrowok="t"/>
              <v:textbox>
                <w:txbxContent>
                  <w:p w:rsidR="001905CC" w:rsidRDefault="001905CC" w:rsidP="002E07F7">
                    <w:pPr>
                      <w:ind w:left="720"/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D520329" wp14:editId="7E501B0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1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Bc&#10;3QPNFgIAAIQEAAAOAAAAAAAAAAAAAAAAAC4CAABkcnMvZTJvRG9jLnhtbFBLAQItABQABgAIAAAA&#10;IQCup5NJ2wAAAAUBAAAPAAAAAAAAAAAAAAAAAHAEAABkcnMvZG93bnJldi54bWxQSwUGAAAAAAQA&#10;BADzAAAAeAUAAAAA&#10;" fillcolor="#0f6fc6 [3204]" stroked="f" strokeweight="2pt">
              <v:path arrowok="t"/>
              <v:textbox>
                <w:txbxContent>
                  <w:p w:rsidR="001905CC" w:rsidRDefault="001905C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2AB5C9" wp14:editId="1B8CC7C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905CC" w:rsidRDefault="0033276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42E81" w:rsidRPr="00F42E81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2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iykg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Hp1jRIqodqT4hD6VvRO&#10;XtX0sCvh6U2Reo+0QPMk3NBHG2gLDsOKsw3g99fOoz+1BFk5a6mXC+6/bQUqzswXS80SGz8tktg4&#10;w/G0fH5qt80SSB5TmlhOpiUBMZhxqRGaRxo3i3gbmYSVdGfBZcBxswz9bKGBJdVikdyo0Z0IK3vv&#10;5Pj+UakP3aNAN6g6UDtcw9jvIn+h6t43voyFxTaArpPkI8M9nwPzNCSSpoeBFqfQ833y+jl25z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BxGNiykgIAAL4FAAAOAAAAAAAAAAAAAAAAAC4CAABkcnMvZTJvRG9jLnhtbFBLAQIt&#10;ABQABgAIAAAAIQCodUQZ2gAAAAMBAAAPAAAAAAAAAAAAAAAAAOwEAABkcnMvZG93bnJldi54bWxQ&#10;SwUGAAAAAAQABADzAAAA8wUAAAAA&#10;" filled="t" fillcolor="#0f6fc6 [3204]" strokecolor="white [3212]" strokeweight="1pt">
              <v:path arrowok="t"/>
              <v:textbox inset="0,,0">
                <w:txbxContent>
                  <w:p w:rsidR="001905CC" w:rsidRDefault="0033276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F42E81" w:rsidRPr="00F42E81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6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5CC" w:rsidRDefault="00332766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2D9A68B" wp14:editId="72D6D64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6E7029D" wp14:editId="575C20D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3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FlTzsUhAgAAggQAAA4AAAAAAAAAAAAAAAAALgIAAGRycy9lMm9Eb2MueG1s&#10;UEsBAi0AFAAGAAgAAAAhAE/JoCDeAAAABgEAAA8AAAAAAAAAAAAAAAAAewQAAGRycy9kb3ducmV2&#10;LnhtbFBLBQYAAAAABAAEAPMAAACGBQAAAAA=&#10;" fillcolor="#04617b [3215]" stroked="f" strokeweight="2pt">
              <v:path arrowok="t"/>
              <v:textbox>
                <w:txbxContent>
                  <w:p w:rsidR="001905CC" w:rsidRDefault="001905C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465CAB4" wp14:editId="501E1E0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4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DP&#10;v6zaFwIAAIQEAAAOAAAAAAAAAAAAAAAAAC4CAABkcnMvZTJvRG9jLnhtbFBLAQItABQABgAIAAAA&#10;IQCHA4n52gAAAAUBAAAPAAAAAAAAAAAAAAAAAHEEAABkcnMvZG93bnJldi54bWxQSwUGAAAAAAQA&#10;BADzAAAAeAUAAAAA&#10;" fillcolor="#0f6fc6 [3204]" stroked="f" strokeweight="2pt">
              <v:path arrowok="t"/>
              <v:textbox>
                <w:txbxContent>
                  <w:p w:rsidR="001905CC" w:rsidRDefault="001905C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71D233" wp14:editId="5F99AD17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1905CC" w:rsidRDefault="0033276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42E81" w:rsidRPr="00F42E81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" filled="t" fillcolor="#0f6fc6 [3204]" strokecolor="white [3212]" strokeweight="1pt">
              <v:path arrowok="t"/>
              <v:textbox inset="0,,0">
                <w:txbxContent>
                  <w:p w:rsidR="001905CC" w:rsidRDefault="0033276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F42E81" w:rsidRPr="00F42E81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756" w:rsidRDefault="006D57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8FE" w:rsidRDefault="007E18FE">
      <w:pPr>
        <w:spacing w:after="0" w:line="240" w:lineRule="auto"/>
      </w:pPr>
      <w:r>
        <w:separator/>
      </w:r>
    </w:p>
  </w:footnote>
  <w:footnote w:type="continuationSeparator" w:id="0">
    <w:p w:rsidR="007E18FE" w:rsidRDefault="007E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5CC" w:rsidRDefault="00332766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42888B0" wp14:editId="6210A692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07F7" w:rsidRDefault="002E07F7" w:rsidP="002E07F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v:textbox>
                <w:txbxContent>
                  <w:p w:rsidR="002E07F7" w:rsidRDefault="002E07F7" w:rsidP="002E07F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D318B0" wp14:editId="4466F61F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5CC" w:rsidRDefault="002E07F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Manual de Usuario</w:t>
                          </w:r>
                          <w:r w:rsidR="00332766">
                            <w:rPr>
                              <w:color w:val="FFFFFF" w:themeColor="background1"/>
                              <w:lang w:val="es-ES"/>
                            </w:rPr>
                            <w:t xml:space="preserve">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" fillcolor="#04617b [3215]" stroked="f" strokeweight=".5pt">
              <v:path arrowok="t"/>
              <v:textbox style="layout-flow:vertical;mso-layout-flow-alt:bottom-to-top">
                <w:txbxContent>
                  <w:p w:rsidR="001905CC" w:rsidRDefault="002E07F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Manual de Usuario</w:t>
                    </w:r>
                    <w:r w:rsidR="00332766">
                      <w:rPr>
                        <w:color w:val="FFFFFF" w:themeColor="background1"/>
                        <w:lang w:val="es-ES"/>
                      </w:rPr>
                      <w:t xml:space="preserve">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CFCE977" wp14:editId="4D954AC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28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Adm&#10;NNoVAgAAhAQAAA4AAAAAAAAAAAAAAAAALgIAAGRycy9lMm9Eb2MueG1sUEsBAi0AFAAGAAgAAAAh&#10;AK6nk0nbAAAABQEAAA8AAAAAAAAAAAAAAAAAbwQAAGRycy9kb3ducmV2LnhtbFBLBQYAAAAABAAE&#10;APMAAAB3BQAAAAA=&#10;" fillcolor="#0f6fc6 [3204]" stroked="f" strokeweight="2pt">
              <v:path arrowok="t"/>
              <v:textbox>
                <w:txbxContent>
                  <w:p w:rsidR="001905CC" w:rsidRDefault="001905C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362983F" wp14:editId="28778E9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9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Ddd8ezIQIAAIIEAAAOAAAAAAAAAAAAAAAAAC4CAABkcnMvZTJvRG9jLnhtbFBL&#10;AQItABQABgAIAAAAIQCxra7X3AAAAAYBAAAPAAAAAAAAAAAAAAAAAHsEAABkcnMvZG93bnJldi54&#10;bWxQSwUGAAAAAAQABADzAAAAhAUAAAAA&#10;" fillcolor="#04617b [3215]" stroked="f" strokeweight="2pt">
              <v:path arrowok="t"/>
              <v:textbox>
                <w:txbxContent>
                  <w:p w:rsidR="001905CC" w:rsidRDefault="001905C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756" w:rsidRDefault="006D575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5CC" w:rsidRDefault="0033276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5923EE6" wp14:editId="7683B479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AF8BA1" wp14:editId="2A8C7B2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m5djmCACAACDBAAADgAAAAAAAAAAAAAAAAAuAgAAZHJzL2Uyb0RvYy54bWxQ&#10;SwECLQAUAAYACAAAACEAT8mgIN4AAAAGAQAADwAAAAAAAAAAAAAAAAB6BAAAZHJzL2Rvd25yZXYu&#10;eG1sUEsFBgAAAAAEAAQA8wAAAIUFAAAAAA==&#10;" fillcolor="#04617b [3215]" stroked="f" strokeweight="2pt">
              <v:path arrowok="t"/>
              <v:textbox>
                <w:txbxContent>
                  <w:p w:rsidR="001905CC" w:rsidRDefault="001905C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5C5A15" wp14:editId="73F8C13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05CC" w:rsidRDefault="001905C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Du&#10;u+OtFwIAAIUEAAAOAAAAAAAAAAAAAAAAAC4CAABkcnMvZTJvRG9jLnhtbFBLAQItABQABgAIAAAA&#10;IQCHA4n52gAAAAUBAAAPAAAAAAAAAAAAAAAAAHEEAABkcnMvZG93bnJldi54bWxQSwUGAAAAAAQA&#10;BADzAAAAeAUAAAAA&#10;" fillcolor="#0f6fc6 [3204]" stroked="f" strokeweight="2pt">
              <v:path arrowok="t"/>
              <v:textbox>
                <w:txbxContent>
                  <w:p w:rsidR="001905CC" w:rsidRDefault="001905C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07BC4"/>
    <w:multiLevelType w:val="hybridMultilevel"/>
    <w:tmpl w:val="995A7A42"/>
    <w:lvl w:ilvl="0" w:tplc="73EEF6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65E89"/>
    <w:multiLevelType w:val="hybridMultilevel"/>
    <w:tmpl w:val="D358896C"/>
    <w:lvl w:ilvl="0" w:tplc="73EEF6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E2779"/>
    <w:multiLevelType w:val="hybridMultilevel"/>
    <w:tmpl w:val="91223C4A"/>
    <w:lvl w:ilvl="0" w:tplc="73EEF6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365FC"/>
    <w:multiLevelType w:val="hybridMultilevel"/>
    <w:tmpl w:val="85DCE048"/>
    <w:lvl w:ilvl="0" w:tplc="73EEF6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31"/>
    <w:rsid w:val="0012665E"/>
    <w:rsid w:val="001905CC"/>
    <w:rsid w:val="001E4183"/>
    <w:rsid w:val="002E07F7"/>
    <w:rsid w:val="00332766"/>
    <w:rsid w:val="00463A4E"/>
    <w:rsid w:val="004D5324"/>
    <w:rsid w:val="005C19AE"/>
    <w:rsid w:val="00634872"/>
    <w:rsid w:val="006D5756"/>
    <w:rsid w:val="007E18FE"/>
    <w:rsid w:val="00950997"/>
    <w:rsid w:val="009D6DF2"/>
    <w:rsid w:val="00A3528C"/>
    <w:rsid w:val="00AC29AB"/>
    <w:rsid w:val="00AE5E4E"/>
    <w:rsid w:val="00E14E51"/>
    <w:rsid w:val="00F42E81"/>
    <w:rsid w:val="00F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F6FC6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4617B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F6FC6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6FC6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04617B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04617B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4617B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4617B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0F6FC6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F6FC6" w:themeColor="accent1"/>
        <w:left w:val="single" w:sz="36" w:space="8" w:color="0F6FC6" w:themeColor="accent1"/>
        <w:bottom w:val="single" w:sz="36" w:space="8" w:color="0F6FC6" w:themeColor="accent1"/>
        <w:right w:val="single" w:sz="36" w:space="8" w:color="0F6FC6" w:themeColor="accent1"/>
      </w:pBdr>
      <w:shd w:val="clear" w:color="auto" w:fill="0F6FC6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0F6FC6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04617B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0F6FC6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04617B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04617B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04617B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F6FC6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4617B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F6FC6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6FC6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04617B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04617B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4617B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4617B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0F6FC6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F6FC6" w:themeColor="accent1"/>
        <w:left w:val="single" w:sz="36" w:space="8" w:color="0F6FC6" w:themeColor="accent1"/>
        <w:bottom w:val="single" w:sz="36" w:space="8" w:color="0F6FC6" w:themeColor="accent1"/>
        <w:right w:val="single" w:sz="36" w:space="8" w:color="0F6FC6" w:themeColor="accent1"/>
      </w:pBdr>
      <w:shd w:val="clear" w:color="auto" w:fill="0F6FC6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0F6FC6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04617B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0F6FC6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04617B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04617B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04617B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n\AppData\Roaming\Microsoft\Plantillas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F96260ABC84D369FD67C67E866B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34A89-7A69-4F64-82E9-E93DD525506E}"/>
      </w:docPartPr>
      <w:docPartBody>
        <w:p w:rsidR="003D09B1" w:rsidRDefault="007D3A85">
          <w:pPr>
            <w:pStyle w:val="68F96260ABC84D369FD67C67E866B007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6887360FA8C748D7A651918F77C6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9E814-4468-494C-9B0C-62561D6ED4D0}"/>
      </w:docPartPr>
      <w:docPartBody>
        <w:p w:rsidR="003D09B1" w:rsidRDefault="007D3A85">
          <w:pPr>
            <w:pStyle w:val="6887360FA8C748D7A651918F77C69606"/>
          </w:pPr>
          <w:r>
            <w:rPr>
              <w:lang w:val="es-ES"/>
            </w:rPr>
            <w:t>[Escriba la fecha]</w:t>
          </w:r>
        </w:p>
      </w:docPartBody>
    </w:docPart>
    <w:docPart>
      <w:docPartPr>
        <w:name w:val="537013AD6D504B78AA1E611CA8907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2665D-0EFF-458B-A6E8-140BE5676674}"/>
      </w:docPartPr>
      <w:docPartBody>
        <w:p w:rsidR="003D09B1" w:rsidRDefault="007D3A85">
          <w:pPr>
            <w:pStyle w:val="537013AD6D504B78AA1E611CA890730F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F7FA8E6067BC4B8E8C7146FE3B63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7755B-83D1-4E4F-9DF5-DCE58A0B3D08}"/>
      </w:docPartPr>
      <w:docPartBody>
        <w:p w:rsidR="003D09B1" w:rsidRDefault="007D3A85">
          <w:pPr>
            <w:pStyle w:val="F7FA8E6067BC4B8E8C7146FE3B631234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506467B2535A46ABAFCD7BBB4867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41B35-759F-4638-9A67-C39A19DA770F}"/>
      </w:docPartPr>
      <w:docPartBody>
        <w:p w:rsidR="003D09B1" w:rsidRDefault="007D3A85">
          <w:pPr>
            <w:pStyle w:val="506467B2535A46ABAFCD7BBB4867DE77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8161306EAED648D4B60F2C5D3302F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9F427-37D6-447C-9CDF-2C58DF0276E1}"/>
      </w:docPartPr>
      <w:docPartBody>
        <w:p w:rsidR="003D09B1" w:rsidRDefault="007D3A85">
          <w:pPr>
            <w:pStyle w:val="8161306EAED648D4B60F2C5D3302FDE7"/>
          </w:pPr>
          <w:r>
            <w:rPr>
              <w:rStyle w:val="Textodelmarcadordeposicin"/>
              <w:color w:val="000000"/>
              <w:lang w:val="es-ES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85"/>
    <w:rsid w:val="003D09B1"/>
    <w:rsid w:val="00542C25"/>
    <w:rsid w:val="00697BDC"/>
    <w:rsid w:val="007D3A85"/>
    <w:rsid w:val="009F0225"/>
    <w:rsid w:val="00CB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68F96260ABC84D369FD67C67E866B007">
    <w:name w:val="68F96260ABC84D369FD67C67E866B007"/>
  </w:style>
  <w:style w:type="paragraph" w:customStyle="1" w:styleId="6887360FA8C748D7A651918F77C69606">
    <w:name w:val="6887360FA8C748D7A651918F77C69606"/>
  </w:style>
  <w:style w:type="paragraph" w:customStyle="1" w:styleId="537013AD6D504B78AA1E611CA890730F">
    <w:name w:val="537013AD6D504B78AA1E611CA890730F"/>
  </w:style>
  <w:style w:type="paragraph" w:customStyle="1" w:styleId="E8C87547743D4BCE858E85AC09881B82">
    <w:name w:val="E8C87547743D4BCE858E85AC09881B82"/>
  </w:style>
  <w:style w:type="paragraph" w:customStyle="1" w:styleId="F7FA8E6067BC4B8E8C7146FE3B631234">
    <w:name w:val="F7FA8E6067BC4B8E8C7146FE3B631234"/>
  </w:style>
  <w:style w:type="paragraph" w:customStyle="1" w:styleId="506467B2535A46ABAFCD7BBB4867DE77">
    <w:name w:val="506467B2535A46ABAFCD7BBB4867DE77"/>
  </w:style>
  <w:style w:type="paragraph" w:customStyle="1" w:styleId="8161306EAED648D4B60F2C5D3302FDE7">
    <w:name w:val="8161306EAED648D4B60F2C5D3302FDE7"/>
  </w:style>
  <w:style w:type="paragraph" w:customStyle="1" w:styleId="9671CAB0A8D540348B4EEEEFFCF0B4F6">
    <w:name w:val="9671CAB0A8D540348B4EEEEFFCF0B4F6"/>
  </w:style>
  <w:style w:type="paragraph" w:customStyle="1" w:styleId="6D27E1866AEB46BC9CE299C32BCC770A">
    <w:name w:val="6D27E1866AEB46BC9CE299C32BCC770A"/>
  </w:style>
  <w:style w:type="paragraph" w:customStyle="1" w:styleId="9A1F171AFD66407F94B5A228FA138C38">
    <w:name w:val="9A1F171AFD66407F94B5A228FA138C38"/>
  </w:style>
  <w:style w:type="paragraph" w:customStyle="1" w:styleId="2F624C3D122843658606674FC6C863AB">
    <w:name w:val="2F624C3D122843658606674FC6C863AB"/>
  </w:style>
  <w:style w:type="paragraph" w:customStyle="1" w:styleId="174E9311A1CF48C9B0F79FC2326E4F22">
    <w:name w:val="174E9311A1CF48C9B0F79FC2326E4F22"/>
  </w:style>
  <w:style w:type="paragraph" w:customStyle="1" w:styleId="DB0664CA555F41559447BDB743F1D0E8">
    <w:name w:val="DB0664CA555F41559447BDB743F1D0E8"/>
  </w:style>
  <w:style w:type="paragraph" w:customStyle="1" w:styleId="19CE2BB1819942D09FB81BCD4497283E">
    <w:name w:val="19CE2BB1819942D09FB81BCD4497283E"/>
  </w:style>
  <w:style w:type="paragraph" w:customStyle="1" w:styleId="3CF3D71F61EC4F699A0264152124829A">
    <w:name w:val="3CF3D71F61EC4F699A0264152124829A"/>
  </w:style>
  <w:style w:type="paragraph" w:customStyle="1" w:styleId="443C2B67FF9E44619AE6C8F5501152FA">
    <w:name w:val="443C2B67FF9E44619AE6C8F5501152FA"/>
  </w:style>
  <w:style w:type="paragraph" w:customStyle="1" w:styleId="FEC7D51966674DA9ADF7D786DFCE9F32">
    <w:name w:val="FEC7D51966674DA9ADF7D786DFCE9F32"/>
  </w:style>
  <w:style w:type="paragraph" w:customStyle="1" w:styleId="15E821300F92446CA40B32C4E8E4CB21">
    <w:name w:val="15E821300F92446CA40B32C4E8E4CB21"/>
  </w:style>
  <w:style w:type="paragraph" w:customStyle="1" w:styleId="FA0C66111C2643E0874B1878FDABC4D7">
    <w:name w:val="FA0C66111C2643E0874B1878FDABC4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68F96260ABC84D369FD67C67E866B007">
    <w:name w:val="68F96260ABC84D369FD67C67E866B007"/>
  </w:style>
  <w:style w:type="paragraph" w:customStyle="1" w:styleId="6887360FA8C748D7A651918F77C69606">
    <w:name w:val="6887360FA8C748D7A651918F77C69606"/>
  </w:style>
  <w:style w:type="paragraph" w:customStyle="1" w:styleId="537013AD6D504B78AA1E611CA890730F">
    <w:name w:val="537013AD6D504B78AA1E611CA890730F"/>
  </w:style>
  <w:style w:type="paragraph" w:customStyle="1" w:styleId="E8C87547743D4BCE858E85AC09881B82">
    <w:name w:val="E8C87547743D4BCE858E85AC09881B82"/>
  </w:style>
  <w:style w:type="paragraph" w:customStyle="1" w:styleId="F7FA8E6067BC4B8E8C7146FE3B631234">
    <w:name w:val="F7FA8E6067BC4B8E8C7146FE3B631234"/>
  </w:style>
  <w:style w:type="paragraph" w:customStyle="1" w:styleId="506467B2535A46ABAFCD7BBB4867DE77">
    <w:name w:val="506467B2535A46ABAFCD7BBB4867DE77"/>
  </w:style>
  <w:style w:type="paragraph" w:customStyle="1" w:styleId="8161306EAED648D4B60F2C5D3302FDE7">
    <w:name w:val="8161306EAED648D4B60F2C5D3302FDE7"/>
  </w:style>
  <w:style w:type="paragraph" w:customStyle="1" w:styleId="9671CAB0A8D540348B4EEEEFFCF0B4F6">
    <w:name w:val="9671CAB0A8D540348B4EEEEFFCF0B4F6"/>
  </w:style>
  <w:style w:type="paragraph" w:customStyle="1" w:styleId="6D27E1866AEB46BC9CE299C32BCC770A">
    <w:name w:val="6D27E1866AEB46BC9CE299C32BCC770A"/>
  </w:style>
  <w:style w:type="paragraph" w:customStyle="1" w:styleId="9A1F171AFD66407F94B5A228FA138C38">
    <w:name w:val="9A1F171AFD66407F94B5A228FA138C38"/>
  </w:style>
  <w:style w:type="paragraph" w:customStyle="1" w:styleId="2F624C3D122843658606674FC6C863AB">
    <w:name w:val="2F624C3D122843658606674FC6C863AB"/>
  </w:style>
  <w:style w:type="paragraph" w:customStyle="1" w:styleId="174E9311A1CF48C9B0F79FC2326E4F22">
    <w:name w:val="174E9311A1CF48C9B0F79FC2326E4F22"/>
  </w:style>
  <w:style w:type="paragraph" w:customStyle="1" w:styleId="DB0664CA555F41559447BDB743F1D0E8">
    <w:name w:val="DB0664CA555F41559447BDB743F1D0E8"/>
  </w:style>
  <w:style w:type="paragraph" w:customStyle="1" w:styleId="19CE2BB1819942D09FB81BCD4497283E">
    <w:name w:val="19CE2BB1819942D09FB81BCD4497283E"/>
  </w:style>
  <w:style w:type="paragraph" w:customStyle="1" w:styleId="3CF3D71F61EC4F699A0264152124829A">
    <w:name w:val="3CF3D71F61EC4F699A0264152124829A"/>
  </w:style>
  <w:style w:type="paragraph" w:customStyle="1" w:styleId="443C2B67FF9E44619AE6C8F5501152FA">
    <w:name w:val="443C2B67FF9E44619AE6C8F5501152FA"/>
  </w:style>
  <w:style w:type="paragraph" w:customStyle="1" w:styleId="FEC7D51966674DA9ADF7D786DFCE9F32">
    <w:name w:val="FEC7D51966674DA9ADF7D786DFCE9F32"/>
  </w:style>
  <w:style w:type="paragraph" w:customStyle="1" w:styleId="15E821300F92446CA40B32C4E8E4CB21">
    <w:name w:val="15E821300F92446CA40B32C4E8E4CB21"/>
  </w:style>
  <w:style w:type="paragraph" w:customStyle="1" w:styleId="FA0C66111C2643E0874B1878FDABC4D7">
    <w:name w:val="FA0C66111C2643E0874B1878FDABC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djacency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Interpretador Algebra Relacional</CompanyAddress>
  <CompanyPhone>Base de Datos I</CompanyPhone>
  <CompanyFax/>
  <CompanyEmail>Proyecto programado #1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5F0D3E8-23FC-40D2-8C14-2C393360AD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F3ABA5-FAA9-4D5E-8F92-47944FD7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51</TotalTime>
  <Pages>7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 de Datos I</dc:creator>
  <cp:lastModifiedBy>Kristin</cp:lastModifiedBy>
  <cp:revision>11</cp:revision>
  <dcterms:created xsi:type="dcterms:W3CDTF">2017-10-11T12:28:00Z</dcterms:created>
  <dcterms:modified xsi:type="dcterms:W3CDTF">2017-10-11T13:28:00Z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